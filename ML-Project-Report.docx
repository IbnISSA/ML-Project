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14:paraId="22D531AC" w14:textId="6EBCD80B" w:rsidR="00FC16EF" w:rsidRDefault="00000000">
          <w:pPr>
            <w:pStyle w:val="NoSpacing"/>
            <w:rPr>
              <w:sz w:val="24"/>
            </w:rPr>
          </w:pPr>
          <w:r>
            <w:rPr>
              <w:noProof/>
            </w:rPr>
            <mc:AlternateContent>
              <mc:Choice Requires="wps">
                <w:drawing>
                  <wp:anchor distT="0" distB="0" distL="114300" distR="114300" simplePos="0" relativeHeight="251660288" behindDoc="0" locked="0" layoutInCell="1" allowOverlap="0" wp14:anchorId="66172175" wp14:editId="206B77F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76A47" w14:textId="3E211E5B" w:rsidR="00FC16EF" w:rsidRPr="000825CF" w:rsidRDefault="00000000">
                                <w:pPr>
                                  <w:pStyle w:val="ContactInfo"/>
                                </w:pPr>
                                <w:sdt>
                                  <w:sdtPr>
                                    <w:alias w:val="Name"/>
                                    <w:tag w:val=""/>
                                    <w:id w:val="-304397026"/>
                                    <w:placeholder>
                                      <w:docPart w:val="E67CC33911F744539F8FDEDFC82535C4"/>
                                    </w:placeholder>
                                    <w:dataBinding w:prefixMappings="xmlns:ns0='http://purl.org/dc/elements/1.1/' xmlns:ns1='http://schemas.openxmlformats.org/package/2006/metadata/core-properties' " w:xpath="/ns1:coreProperties[1]/ns0:creator[1]" w:storeItemID="{6C3C8BC8-F283-45AE-878A-BAB7291924A1}"/>
                                    <w:text/>
                                  </w:sdtPr>
                                  <w:sdtContent>
                                    <w:r w:rsidR="000825CF" w:rsidRPr="000825CF">
                                      <w:t>Mamadou Issa NDIAYE</w:t>
                                    </w:r>
                                  </w:sdtContent>
                                </w:sdt>
                                <w:r w:rsidRPr="000825CF">
                                  <w:t> | </w:t>
                                </w:r>
                                <w:sdt>
                                  <w:sdtPr>
                                    <w:alias w:val="Course Title"/>
                                    <w:tag w:val=""/>
                                    <w:id w:val="-728219936"/>
                                    <w:placeholder>
                                      <w:docPart w:val="63F39CF3B30641A997372426E9948191"/>
                                    </w:placeholder>
                                    <w:dataBinding w:prefixMappings="xmlns:ns0='http://purl.org/dc/elements/1.1/' xmlns:ns1='http://schemas.openxmlformats.org/package/2006/metadata/core-properties' " w:xpath="/ns1:coreProperties[1]/ns1:keywords[1]" w:storeItemID="{6C3C8BC8-F283-45AE-878A-BAB7291924A1}"/>
                                    <w:text/>
                                  </w:sdtPr>
                                  <w:sdtContent>
                                    <w:r w:rsidR="000825CF" w:rsidRPr="000825CF">
                                      <w:t>Machine Learnin</w:t>
                                    </w:r>
                                    <w:r w:rsidR="000825CF">
                                      <w:t>g</w:t>
                                    </w:r>
                                  </w:sdtContent>
                                </w:sdt>
                                <w:r w:rsidRPr="000825CF">
                                  <w:t> | </w:t>
                                </w:r>
                                <w:sdt>
                                  <w:sdtPr>
                                    <w:alias w:val="Date"/>
                                    <w:tag w:val=""/>
                                    <w:id w:val="2032065285"/>
                                    <w:placeholder>
                                      <w:docPart w:val="62B2A92AFD814C1881FF178FFFAA165F"/>
                                    </w:placeholder>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Content>
                                    <w:r w:rsidR="000825CF">
                                      <w:t>November 18, 2023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6172175"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" o:allowoverlap="f" filled="f" stroked="f" strokeweight=".5pt">
                    <v:textbox style="mso-fit-shape-to-text:t" inset="0,,0">
                      <w:txbxContent>
                        <w:p w14:paraId="75B76A47" w14:textId="3E211E5B" w:rsidR="00FC16EF" w:rsidRPr="000825CF" w:rsidRDefault="00000000">
                          <w:pPr>
                            <w:pStyle w:val="ContactInfo"/>
                          </w:pPr>
                          <w:sdt>
                            <w:sdtPr>
                              <w:alias w:val="Name"/>
                              <w:tag w:val=""/>
                              <w:id w:val="-304397026"/>
                              <w:placeholder>
                                <w:docPart w:val="E67CC33911F744539F8FDEDFC82535C4"/>
                              </w:placeholder>
                              <w:dataBinding w:prefixMappings="xmlns:ns0='http://purl.org/dc/elements/1.1/' xmlns:ns1='http://schemas.openxmlformats.org/package/2006/metadata/core-properties' " w:xpath="/ns1:coreProperties[1]/ns0:creator[1]" w:storeItemID="{6C3C8BC8-F283-45AE-878A-BAB7291924A1}"/>
                              <w:text/>
                            </w:sdtPr>
                            <w:sdtContent>
                              <w:r w:rsidR="000825CF" w:rsidRPr="000825CF">
                                <w:t>Mamadou Issa NDIAYE</w:t>
                              </w:r>
                            </w:sdtContent>
                          </w:sdt>
                          <w:r w:rsidRPr="000825CF">
                            <w:t> | </w:t>
                          </w:r>
                          <w:sdt>
                            <w:sdtPr>
                              <w:alias w:val="Course Title"/>
                              <w:tag w:val=""/>
                              <w:id w:val="-728219936"/>
                              <w:placeholder>
                                <w:docPart w:val="63F39CF3B30641A997372426E9948191"/>
                              </w:placeholder>
                              <w:dataBinding w:prefixMappings="xmlns:ns0='http://purl.org/dc/elements/1.1/' xmlns:ns1='http://schemas.openxmlformats.org/package/2006/metadata/core-properties' " w:xpath="/ns1:coreProperties[1]/ns1:keywords[1]" w:storeItemID="{6C3C8BC8-F283-45AE-878A-BAB7291924A1}"/>
                              <w:text/>
                            </w:sdtPr>
                            <w:sdtContent>
                              <w:r w:rsidR="000825CF" w:rsidRPr="000825CF">
                                <w:t>Machine Learnin</w:t>
                              </w:r>
                              <w:r w:rsidR="000825CF">
                                <w:t>g</w:t>
                              </w:r>
                            </w:sdtContent>
                          </w:sdt>
                          <w:r w:rsidRPr="000825CF">
                            <w:t> | </w:t>
                          </w:r>
                          <w:sdt>
                            <w:sdtPr>
                              <w:alias w:val="Date"/>
                              <w:tag w:val=""/>
                              <w:id w:val="2032065285"/>
                              <w:placeholder>
                                <w:docPart w:val="62B2A92AFD814C1881FF178FFFAA165F"/>
                              </w:placeholder>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Content>
                              <w:r w:rsidR="000825CF">
                                <w:t>November 18, 2023</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55E73A17" wp14:editId="22AC76FF">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549AD" w14:textId="7BAD2668" w:rsidR="00FC16EF" w:rsidRPr="000825CF" w:rsidRDefault="00000000">
                                <w:pPr>
                                  <w:pStyle w:val="Title"/>
                                  <w:rPr>
                                    <w:lang w:val="fr-FR"/>
                                  </w:rPr>
                                </w:pPr>
                                <w:sdt>
                                  <w:sdtPr>
                                    <w:rPr>
                                      <w:sz w:val="44"/>
                                      <w:szCs w:val="12"/>
                                      <w:lang w:val="fr-FR"/>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0825CF" w:rsidRPr="000825CF">
                                      <w:rPr>
                                        <w:sz w:val="44"/>
                                        <w:szCs w:val="12"/>
                                        <w:lang w:val="fr-FR"/>
                                      </w:rPr>
                                      <w:t>Détection de Fraude par Carte de Crédit</w:t>
                                    </w:r>
                                  </w:sdtContent>
                                </w:sdt>
                              </w:p>
                              <w:p w14:paraId="147866BD" w14:textId="490DFA5A" w:rsidR="00FC16EF" w:rsidRPr="000825CF" w:rsidRDefault="00000000">
                                <w:pPr>
                                  <w:pStyle w:val="Subtitle"/>
                                  <w:rPr>
                                    <w:lang w:val="fr-FR"/>
                                  </w:rPr>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000825CF">
                                      <w:t>Master 1 en Data Science &amp; 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5E73A1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" o:allowoverlap="f" filled="f" stroked="f" strokeweight=".5pt">
                    <v:textbox style="mso-fit-shape-to-text:t" inset="0,0,0,0">
                      <w:txbxContent>
                        <w:p w14:paraId="5FD549AD" w14:textId="7BAD2668" w:rsidR="00FC16EF" w:rsidRPr="000825CF" w:rsidRDefault="00000000">
                          <w:pPr>
                            <w:pStyle w:val="Title"/>
                            <w:rPr>
                              <w:lang w:val="fr-FR"/>
                            </w:rPr>
                          </w:pPr>
                          <w:sdt>
                            <w:sdtPr>
                              <w:rPr>
                                <w:sz w:val="44"/>
                                <w:szCs w:val="12"/>
                                <w:lang w:val="fr-FR"/>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0825CF" w:rsidRPr="000825CF">
                                <w:rPr>
                                  <w:sz w:val="44"/>
                                  <w:szCs w:val="12"/>
                                  <w:lang w:val="fr-FR"/>
                                </w:rPr>
                                <w:t>Détection de Fraude par Carte de Crédit</w:t>
                              </w:r>
                            </w:sdtContent>
                          </w:sdt>
                        </w:p>
                        <w:p w14:paraId="147866BD" w14:textId="490DFA5A" w:rsidR="00FC16EF" w:rsidRPr="000825CF" w:rsidRDefault="00000000">
                          <w:pPr>
                            <w:pStyle w:val="Subtitle"/>
                            <w:rPr>
                              <w:lang w:val="fr-FR"/>
                            </w:rPr>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000825CF">
                                <w:t>Master 1 en Data Science &amp; IA</w:t>
                              </w:r>
                            </w:sdtContent>
                          </w:sdt>
                        </w:p>
                      </w:txbxContent>
                    </v:textbox>
                    <w10:wrap type="square" anchorx="margin" anchory="margin"/>
                  </v:shape>
                </w:pict>
              </mc:Fallback>
            </mc:AlternateContent>
          </w:r>
        </w:p>
        <w:p w14:paraId="064A2918" w14:textId="20E1DDEA" w:rsidR="00AD5361" w:rsidRDefault="00000000" w:rsidP="00AD5361"/>
      </w:sdtContent>
    </w:sdt>
    <w:bookmarkEnd w:id="0" w:displacedByCustomXml="prev"/>
    <w:bookmarkEnd w:id="1" w:displacedByCustomXml="prev"/>
    <w:bookmarkEnd w:id="2" w:displacedByCustomXml="prev"/>
    <w:bookmarkEnd w:id="3" w:displacedByCustomXml="prev"/>
    <w:bookmarkEnd w:id="4" w:displacedByCustomXml="prev"/>
    <w:p w14:paraId="140B0E03" w14:textId="5DB922EB" w:rsidR="00AD5361" w:rsidRDefault="0023635B">
      <w:r>
        <w:rPr>
          <w:noProof/>
        </w:rPr>
        <w:drawing>
          <wp:anchor distT="0" distB="0" distL="114300" distR="114300" simplePos="0" relativeHeight="251659264" behindDoc="1" locked="0" layoutInCell="1" allowOverlap="0" wp14:anchorId="4D5DEB07" wp14:editId="6FAA1BFC">
            <wp:simplePos x="0" y="0"/>
            <wp:positionH relativeFrom="margin">
              <wp:posOffset>914400</wp:posOffset>
            </wp:positionH>
            <wp:positionV relativeFrom="margin">
              <wp:posOffset>2093595</wp:posOffset>
            </wp:positionV>
            <wp:extent cx="3657600" cy="1828800"/>
            <wp:effectExtent l="266700" t="266700" r="266700" b="2667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10"/>
                    <a:stretch>
                      <a:fillRect/>
                    </a:stretch>
                  </pic:blipFill>
                  <pic:spPr bwMode="auto">
                    <a:xfrm>
                      <a:off x="0" y="0"/>
                      <a:ext cx="3657600" cy="18288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AD5361">
        <w:br w:type="page"/>
      </w:r>
    </w:p>
    <w:sdt>
      <w:sdtPr>
        <w:rPr>
          <w:rFonts w:asciiTheme="minorHAnsi" w:eastAsiaTheme="minorHAnsi" w:hAnsiTheme="minorHAnsi" w:cstheme="minorBidi"/>
          <w:color w:val="595959" w:themeColor="text1" w:themeTint="A6"/>
          <w:sz w:val="20"/>
        </w:rPr>
        <w:id w:val="-739553138"/>
        <w:docPartObj>
          <w:docPartGallery w:val="Table of Contents"/>
          <w:docPartUnique/>
        </w:docPartObj>
      </w:sdtPr>
      <w:sdtEndPr>
        <w:rPr>
          <w:b/>
          <w:bCs/>
          <w:noProof/>
        </w:rPr>
      </w:sdtEndPr>
      <w:sdtContent>
        <w:p w14:paraId="14BC97EC" w14:textId="47129EDF" w:rsidR="00AD5361" w:rsidRPr="0023635B" w:rsidRDefault="00FE3C8F">
          <w:pPr>
            <w:pStyle w:val="TOCHeading"/>
            <w:rPr>
              <w:lang w:val="fr-FR"/>
            </w:rPr>
          </w:pPr>
          <w:r w:rsidRPr="0023635B">
            <w:rPr>
              <w:lang w:val="fr-FR"/>
            </w:rPr>
            <w:t>Tables de matières</w:t>
          </w:r>
        </w:p>
        <w:p w14:paraId="14AA8DDB" w14:textId="24A28845" w:rsidR="00D173B1" w:rsidRDefault="00AD5361">
          <w:pPr>
            <w:pStyle w:val="TOC1"/>
            <w:tabs>
              <w:tab w:val="right" w:leader="dot" w:pos="8630"/>
            </w:tabs>
            <w:rPr>
              <w:rFonts w:eastAsiaTheme="minorEastAsia"/>
              <w:noProof/>
              <w:color w:val="auto"/>
              <w:kern w:val="2"/>
              <w:sz w:val="22"/>
              <w:szCs w:val="22"/>
              <w:lang w:eastAsia="en-US"/>
              <w14:ligatures w14:val="standardContextual"/>
            </w:rPr>
          </w:pPr>
          <w:r>
            <w:fldChar w:fldCharType="begin"/>
          </w:r>
          <w:r w:rsidRPr="0023635B">
            <w:rPr>
              <w:lang w:val="fr-FR"/>
            </w:rPr>
            <w:instrText xml:space="preserve"> TOC \o "1-3" \h \z \u </w:instrText>
          </w:r>
          <w:r>
            <w:fldChar w:fldCharType="separate"/>
          </w:r>
          <w:hyperlink w:anchor="_Toc151458188" w:history="1">
            <w:r w:rsidR="00D173B1" w:rsidRPr="00CA1DB2">
              <w:rPr>
                <w:rStyle w:val="Hyperlink"/>
                <w:noProof/>
                <w:lang w:val="fr-FR"/>
              </w:rPr>
              <w:t>Introduction</w:t>
            </w:r>
            <w:r w:rsidR="00D173B1">
              <w:rPr>
                <w:noProof/>
                <w:webHidden/>
              </w:rPr>
              <w:tab/>
            </w:r>
            <w:r w:rsidR="00D173B1">
              <w:rPr>
                <w:noProof/>
                <w:webHidden/>
              </w:rPr>
              <w:fldChar w:fldCharType="begin"/>
            </w:r>
            <w:r w:rsidR="00D173B1">
              <w:rPr>
                <w:noProof/>
                <w:webHidden/>
              </w:rPr>
              <w:instrText xml:space="preserve"> PAGEREF _Toc151458188 \h </w:instrText>
            </w:r>
            <w:r w:rsidR="00D173B1">
              <w:rPr>
                <w:noProof/>
                <w:webHidden/>
              </w:rPr>
            </w:r>
            <w:r w:rsidR="00D173B1">
              <w:rPr>
                <w:noProof/>
                <w:webHidden/>
              </w:rPr>
              <w:fldChar w:fldCharType="separate"/>
            </w:r>
            <w:r w:rsidR="00D173B1">
              <w:rPr>
                <w:noProof/>
                <w:webHidden/>
              </w:rPr>
              <w:t>2</w:t>
            </w:r>
            <w:r w:rsidR="00D173B1">
              <w:rPr>
                <w:noProof/>
                <w:webHidden/>
              </w:rPr>
              <w:fldChar w:fldCharType="end"/>
            </w:r>
          </w:hyperlink>
        </w:p>
        <w:p w14:paraId="6E10D2B6" w14:textId="6B48BA52" w:rsidR="00D173B1" w:rsidRDefault="00D173B1">
          <w:pPr>
            <w:pStyle w:val="TOC1"/>
            <w:tabs>
              <w:tab w:val="right" w:leader="dot" w:pos="8630"/>
            </w:tabs>
            <w:rPr>
              <w:rFonts w:eastAsiaTheme="minorEastAsia"/>
              <w:noProof/>
              <w:color w:val="auto"/>
              <w:kern w:val="2"/>
              <w:sz w:val="22"/>
              <w:szCs w:val="22"/>
              <w:lang w:eastAsia="en-US"/>
              <w14:ligatures w14:val="standardContextual"/>
            </w:rPr>
          </w:pPr>
          <w:hyperlink w:anchor="_Toc151458189" w:history="1">
            <w:r w:rsidRPr="00CA1DB2">
              <w:rPr>
                <w:rStyle w:val="Hyperlink"/>
                <w:noProof/>
                <w:lang w:val="fr-FR"/>
              </w:rPr>
              <w:t>Anatomie d’une fraude à la carte bancaire</w:t>
            </w:r>
            <w:r>
              <w:rPr>
                <w:noProof/>
                <w:webHidden/>
              </w:rPr>
              <w:tab/>
            </w:r>
            <w:r>
              <w:rPr>
                <w:noProof/>
                <w:webHidden/>
              </w:rPr>
              <w:fldChar w:fldCharType="begin"/>
            </w:r>
            <w:r>
              <w:rPr>
                <w:noProof/>
                <w:webHidden/>
              </w:rPr>
              <w:instrText xml:space="preserve"> PAGEREF _Toc151458189 \h </w:instrText>
            </w:r>
            <w:r>
              <w:rPr>
                <w:noProof/>
                <w:webHidden/>
              </w:rPr>
            </w:r>
            <w:r>
              <w:rPr>
                <w:noProof/>
                <w:webHidden/>
              </w:rPr>
              <w:fldChar w:fldCharType="separate"/>
            </w:r>
            <w:r>
              <w:rPr>
                <w:noProof/>
                <w:webHidden/>
              </w:rPr>
              <w:t>3</w:t>
            </w:r>
            <w:r>
              <w:rPr>
                <w:noProof/>
                <w:webHidden/>
              </w:rPr>
              <w:fldChar w:fldCharType="end"/>
            </w:r>
          </w:hyperlink>
        </w:p>
        <w:p w14:paraId="221CFAF9" w14:textId="16708D40" w:rsidR="00AD5361" w:rsidRPr="0023635B" w:rsidRDefault="00AD5361">
          <w:pPr>
            <w:rPr>
              <w:lang w:val="fr-FR"/>
            </w:rPr>
          </w:pPr>
          <w:r>
            <w:rPr>
              <w:b/>
              <w:bCs/>
              <w:noProof/>
            </w:rPr>
            <w:fldChar w:fldCharType="end"/>
          </w:r>
        </w:p>
      </w:sdtContent>
    </w:sdt>
    <w:p w14:paraId="52339B83" w14:textId="1DD07765" w:rsidR="00FE3C8F" w:rsidRPr="0023635B" w:rsidRDefault="00FE3C8F" w:rsidP="00AD5361">
      <w:pPr>
        <w:rPr>
          <w:lang w:val="fr-FR"/>
        </w:rPr>
      </w:pPr>
    </w:p>
    <w:p w14:paraId="618123F9" w14:textId="77777777" w:rsidR="00FE3C8F" w:rsidRPr="0023635B" w:rsidRDefault="00FE3C8F">
      <w:pPr>
        <w:rPr>
          <w:lang w:val="fr-FR"/>
        </w:rPr>
      </w:pPr>
      <w:r w:rsidRPr="0023635B">
        <w:rPr>
          <w:lang w:val="fr-FR"/>
        </w:rPr>
        <w:br w:type="page"/>
      </w:r>
    </w:p>
    <w:p w14:paraId="27205102" w14:textId="7326AB91" w:rsidR="00FC16EF" w:rsidRPr="0023635B" w:rsidRDefault="00FE3C8F" w:rsidP="00FE3C8F">
      <w:pPr>
        <w:pStyle w:val="Heading1"/>
        <w:jc w:val="center"/>
        <w:rPr>
          <w:lang w:val="fr-FR"/>
        </w:rPr>
      </w:pPr>
      <w:bookmarkStart w:id="5" w:name="_Toc151458188"/>
      <w:r w:rsidRPr="0023635B">
        <w:rPr>
          <w:lang w:val="fr-FR"/>
        </w:rPr>
        <w:lastRenderedPageBreak/>
        <w:t>Introduction</w:t>
      </w:r>
      <w:bookmarkEnd w:id="5"/>
    </w:p>
    <w:p w14:paraId="25B64482" w14:textId="55636C9A" w:rsidR="00FE3C8F" w:rsidRDefault="00FE3C8F" w:rsidP="00FE3C8F">
      <w:pPr>
        <w:rPr>
          <w:lang w:val="fr-FR"/>
        </w:rPr>
      </w:pPr>
      <w:r w:rsidRPr="00FE3C8F">
        <w:rPr>
          <w:lang w:val="fr-FR"/>
        </w:rPr>
        <w:t>Ce rapport sera divisé en d</w:t>
      </w:r>
      <w:r>
        <w:rPr>
          <w:lang w:val="fr-FR"/>
        </w:rPr>
        <w:t>e parties dont elles feront ressortir le travail effectué dessus et bien d’autres aspects permettant de mieux comprendre le projet.</w:t>
      </w:r>
    </w:p>
    <w:p w14:paraId="395C2854" w14:textId="600F428C" w:rsidR="00FE3C8F" w:rsidRDefault="00FE3C8F" w:rsidP="00FE3C8F">
      <w:pPr>
        <w:rPr>
          <w:lang w:val="fr-FR"/>
        </w:rPr>
      </w:pPr>
      <w:r>
        <w:rPr>
          <w:lang w:val="fr-FR"/>
        </w:rPr>
        <w:t xml:space="preserve">Le Machine Learning étant </w:t>
      </w:r>
      <w:r w:rsidR="00CE4C82">
        <w:rPr>
          <w:lang w:val="fr-FR"/>
        </w:rPr>
        <w:t xml:space="preserve">de donner à un ordinateur ou une machine, </w:t>
      </w:r>
      <w:r>
        <w:rPr>
          <w:lang w:val="fr-FR"/>
        </w:rPr>
        <w:t>la capacité d’apprendre</w:t>
      </w:r>
      <w:r w:rsidR="00CE4C82">
        <w:rPr>
          <w:lang w:val="fr-FR"/>
        </w:rPr>
        <w:t xml:space="preserve"> sans programmer de manière explicite.</w:t>
      </w:r>
    </w:p>
    <w:p w14:paraId="7E09E7A9" w14:textId="77777777" w:rsidR="00CE4C82" w:rsidRPr="00CE4C82" w:rsidRDefault="00CE4C82" w:rsidP="00CE4C82">
      <w:pPr>
        <w:rPr>
          <w:lang w:val="fr-FR"/>
        </w:rPr>
      </w:pPr>
      <w:r w:rsidRPr="00CE4C82">
        <w:rPr>
          <w:lang w:val="fr-FR"/>
        </w:rPr>
        <w:t>La détection de fraude par carte de crédit est une composante cruciale dans la sécurité des transactions financières. Avec l'essor des transactions électroniques, la nécessité de détecter et de prévenir la fraude par carte de crédit est devenue une priorité majeure pour les institutions financières et les entreprises.</w:t>
      </w:r>
    </w:p>
    <w:p w14:paraId="5D09494F" w14:textId="77777777" w:rsidR="00CE4C82" w:rsidRPr="00CE4C82" w:rsidRDefault="00CE4C82" w:rsidP="00CE4C82">
      <w:pPr>
        <w:rPr>
          <w:lang w:val="fr-FR"/>
        </w:rPr>
      </w:pPr>
      <w:r w:rsidRPr="00CE4C82">
        <w:rPr>
          <w:lang w:val="fr-FR"/>
        </w:rPr>
        <w:t>La régression logistique, une technique de Machine Learning, est largement utilisée pour résoudre ce problème en raison de sa capacité à modéliser et prédire des événements binaires, tels que la fraude ou la non-fraude, en se basant sur des caractéristiques ou des variables explicatives.</w:t>
      </w:r>
    </w:p>
    <w:p w14:paraId="484E52E9" w14:textId="77777777" w:rsidR="00CE4C82" w:rsidRPr="00CE4C82" w:rsidRDefault="00CE4C82" w:rsidP="00CE4C82">
      <w:pPr>
        <w:rPr>
          <w:lang w:val="fr-FR"/>
        </w:rPr>
      </w:pPr>
      <w:r w:rsidRPr="00CE4C82">
        <w:rPr>
          <w:lang w:val="fr-FR"/>
        </w:rPr>
        <w:t>Le processus de détection de fraude par carte de crédit en utilisant la régression logistique commence par la collecte de données historiques comportant des informations sur les transactions, telles que le montant de la transaction, la localisation, l'heure de la transaction, le type de commerçant, etc. Ces données servent de base à l'entraînement du modèle.</w:t>
      </w:r>
    </w:p>
    <w:p w14:paraId="7FCF8E1B" w14:textId="77777777" w:rsidR="00CE4C82" w:rsidRPr="00CE4C82" w:rsidRDefault="00CE4C82" w:rsidP="00CE4C82">
      <w:pPr>
        <w:rPr>
          <w:lang w:val="fr-FR"/>
        </w:rPr>
      </w:pPr>
      <w:r w:rsidRPr="00CE4C82">
        <w:rPr>
          <w:lang w:val="fr-FR"/>
        </w:rPr>
        <w:t>Ensuite, ces données sont nettoyées et préparées pour l'analyse. Cela peut inclure l'élimination des valeurs aberrantes, la normalisation des données, la gestion des valeurs manquantes, et la création ou l'ingénierie de nouvelles caractéristiques pertinentes pour améliorer la performance du modèle.</w:t>
      </w:r>
    </w:p>
    <w:p w14:paraId="588B9D5D" w14:textId="77777777" w:rsidR="00CE4C82" w:rsidRPr="00CE4C82" w:rsidRDefault="00CE4C82" w:rsidP="00CE4C82">
      <w:pPr>
        <w:rPr>
          <w:lang w:val="fr-FR"/>
        </w:rPr>
      </w:pPr>
      <w:r w:rsidRPr="00CE4C82">
        <w:rPr>
          <w:lang w:val="fr-FR"/>
        </w:rPr>
        <w:t>Une fois les données préparées, le modèle de régression logistique est entraîné à partir de ces données historiques étiquetées comme frauduleuses ou non. Le modèle cherche à établir une relation entre les caractéristiques des transactions et la probabilité qu'une transaction soit frauduleuse.</w:t>
      </w:r>
    </w:p>
    <w:p w14:paraId="7F20E6DA" w14:textId="77777777" w:rsidR="00CE4C82" w:rsidRPr="00CE4C82" w:rsidRDefault="00CE4C82" w:rsidP="00CE4C82">
      <w:pPr>
        <w:rPr>
          <w:lang w:val="fr-FR"/>
        </w:rPr>
      </w:pPr>
      <w:r w:rsidRPr="00CE4C82">
        <w:rPr>
          <w:lang w:val="fr-FR"/>
        </w:rPr>
        <w:t>Lors de la phase de test, le modèle est évalué sur des données qu'il n'a pas vues auparavant. Il prédit la probabilité de fraude pour chaque nouvelle transaction et applique un seuil pour classer les transactions en frauduleuses ou non. Ce seuil est généralement ajusté pour trouver le bon équilibre entre la sensibilité (capacité à détecter la fraude réelle) et la spécificité (capacité à éviter les fausses alertes).</w:t>
      </w:r>
    </w:p>
    <w:p w14:paraId="210314E4" w14:textId="0A670BF0" w:rsidR="0023635B" w:rsidRDefault="00CE4C82" w:rsidP="0023635B">
      <w:pPr>
        <w:rPr>
          <w:lang w:val="fr-FR"/>
        </w:rPr>
      </w:pPr>
      <w:r w:rsidRPr="00CE4C82">
        <w:rPr>
          <w:lang w:val="fr-FR"/>
        </w:rPr>
        <w:t>La régression logistique présente des avantages pour la détection de fraude par carte de crédit, notamment sa capacité à gérer des ensembles de données massifs, sa rapidité d'exécution et sa facilité d'interprétation des résultats. Cependant, il est important de noter qu'elle n'est pas la seule méthode utilisée pour cette tâche, et souvent, une approche combinée de plusieurs techniques de Machine Learning est adoptée pour améliorer la précision et la robustesse de la détection de fraude.</w:t>
      </w:r>
    </w:p>
    <w:p w14:paraId="2E41BBDF" w14:textId="77777777" w:rsidR="0023635B" w:rsidRDefault="0023635B">
      <w:pPr>
        <w:rPr>
          <w:lang w:val="fr-FR"/>
        </w:rPr>
      </w:pPr>
      <w:r>
        <w:rPr>
          <w:lang w:val="fr-FR"/>
        </w:rPr>
        <w:br w:type="page"/>
      </w:r>
    </w:p>
    <w:p w14:paraId="1753F191" w14:textId="335216B7" w:rsidR="0023635B" w:rsidRDefault="00D02E5A" w:rsidP="00D02E5A">
      <w:pPr>
        <w:pStyle w:val="Heading1"/>
        <w:jc w:val="center"/>
        <w:rPr>
          <w:lang w:val="fr-FR"/>
        </w:rPr>
      </w:pPr>
      <w:bookmarkStart w:id="6" w:name="_Toc151458189"/>
      <w:r>
        <w:rPr>
          <w:lang w:val="fr-FR"/>
        </w:rPr>
        <w:lastRenderedPageBreak/>
        <w:t>Anatomie d’une fraude à la carte bancaire</w:t>
      </w:r>
      <w:bookmarkEnd w:id="6"/>
      <w:r w:rsidR="0057036A">
        <w:rPr>
          <w:lang w:val="fr-FR"/>
        </w:rPr>
        <w:t xml:space="preserve"> et Répartition des fraudes bancaires :</w:t>
      </w:r>
    </w:p>
    <w:p w14:paraId="66691E77" w14:textId="7A95BE0F" w:rsidR="00D02E5A" w:rsidRPr="00D02E5A" w:rsidRDefault="00EC59DA" w:rsidP="00D02E5A">
      <w:pPr>
        <w:rPr>
          <w:lang w:val="fr-FR"/>
        </w:rPr>
      </w:pPr>
      <w:r>
        <w:rPr>
          <w:lang w:val="fr-FR"/>
        </w:rPr>
        <w:t>Cette image nous montre comment se fait la fraude par carte bancaire pour comprendre de manière explicite et concise.</w:t>
      </w:r>
    </w:p>
    <w:p w14:paraId="3A7D5ADF" w14:textId="4135105F" w:rsidR="00D173B1" w:rsidRDefault="0023635B" w:rsidP="00256CC0">
      <w:pPr>
        <w:rPr>
          <w:lang w:val="fr-FR"/>
        </w:rPr>
      </w:pPr>
      <w:r>
        <w:rPr>
          <w:noProof/>
          <w:lang w:val="fr-FR"/>
        </w:rPr>
        <w:drawing>
          <wp:inline distT="0" distB="0" distL="0" distR="0" wp14:anchorId="0B4200AB" wp14:editId="0D92B0D6">
            <wp:extent cx="5486400" cy="4251960"/>
            <wp:effectExtent l="0" t="0" r="0" b="0"/>
            <wp:docPr id="70371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14005" name="Picture 703714005"/>
                    <pic:cNvPicPr/>
                  </pic:nvPicPr>
                  <pic:blipFill>
                    <a:blip r:embed="rId11"/>
                    <a:stretch>
                      <a:fillRect/>
                    </a:stretch>
                  </pic:blipFill>
                  <pic:spPr>
                    <a:xfrm>
                      <a:off x="0" y="0"/>
                      <a:ext cx="5486400" cy="4251960"/>
                    </a:xfrm>
                    <a:prstGeom prst="rect">
                      <a:avLst/>
                    </a:prstGeom>
                  </pic:spPr>
                </pic:pic>
              </a:graphicData>
            </a:graphic>
          </wp:inline>
        </w:drawing>
      </w:r>
    </w:p>
    <w:p w14:paraId="2BC1D4AB" w14:textId="77777777" w:rsidR="00D173B1" w:rsidRDefault="00D173B1">
      <w:pPr>
        <w:rPr>
          <w:lang w:val="fr-FR"/>
        </w:rPr>
      </w:pPr>
      <w:r>
        <w:rPr>
          <w:lang w:val="fr-FR"/>
        </w:rPr>
        <w:br w:type="page"/>
      </w:r>
    </w:p>
    <w:p w14:paraId="4F49119A" w14:textId="77777777" w:rsidR="00256CC0" w:rsidRPr="00D173B1" w:rsidRDefault="00256CC0" w:rsidP="00256CC0">
      <w:pPr>
        <w:rPr>
          <w:lang w:val="fr-FR"/>
        </w:rPr>
      </w:pPr>
    </w:p>
    <w:sectPr w:rsidR="00256CC0" w:rsidRPr="00D173B1">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56280" w14:textId="77777777" w:rsidR="00B47470" w:rsidRDefault="00B47470">
      <w:pPr>
        <w:spacing w:before="0" w:after="0" w:line="240" w:lineRule="auto"/>
      </w:pPr>
      <w:r>
        <w:separator/>
      </w:r>
    </w:p>
  </w:endnote>
  <w:endnote w:type="continuationSeparator" w:id="0">
    <w:p w14:paraId="24FD4439" w14:textId="77777777" w:rsidR="00B47470" w:rsidRDefault="00B474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902A" w14:textId="77777777" w:rsidR="00FC16EF" w:rsidRDefault="00000000">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D0917" w14:textId="77777777" w:rsidR="00B47470" w:rsidRDefault="00B47470">
      <w:pPr>
        <w:spacing w:before="0" w:after="0" w:line="240" w:lineRule="auto"/>
      </w:pPr>
      <w:r>
        <w:separator/>
      </w:r>
    </w:p>
  </w:footnote>
  <w:footnote w:type="continuationSeparator" w:id="0">
    <w:p w14:paraId="0F7D57FF" w14:textId="77777777" w:rsidR="00B47470" w:rsidRDefault="00B474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440805024">
    <w:abstractNumId w:val="1"/>
  </w:num>
  <w:num w:numId="2" w16cid:durableId="14963090">
    <w:abstractNumId w:val="1"/>
  </w:num>
  <w:num w:numId="3" w16cid:durableId="1693721079">
    <w:abstractNumId w:val="0"/>
  </w:num>
  <w:num w:numId="4" w16cid:durableId="1646204549">
    <w:abstractNumId w:val="0"/>
  </w:num>
  <w:num w:numId="5" w16cid:durableId="46343899">
    <w:abstractNumId w:val="1"/>
  </w:num>
  <w:num w:numId="6" w16cid:durableId="173377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CF"/>
    <w:rsid w:val="000825CF"/>
    <w:rsid w:val="0023635B"/>
    <w:rsid w:val="00256CC0"/>
    <w:rsid w:val="004038B1"/>
    <w:rsid w:val="0057036A"/>
    <w:rsid w:val="007F6624"/>
    <w:rsid w:val="00AD5361"/>
    <w:rsid w:val="00B47470"/>
    <w:rsid w:val="00CE4C82"/>
    <w:rsid w:val="00D02E5A"/>
    <w:rsid w:val="00D173B1"/>
    <w:rsid w:val="00EC59DA"/>
    <w:rsid w:val="00FC16EF"/>
    <w:rsid w:val="00FE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CD9D97"/>
  <w15:chartTrackingRefBased/>
  <w15:docId w15:val="{CD5DAEC4-14BF-4D17-81D3-8CCD65A8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3290">
      <w:bodyDiv w:val="1"/>
      <w:marLeft w:val="0"/>
      <w:marRight w:val="0"/>
      <w:marTop w:val="0"/>
      <w:marBottom w:val="0"/>
      <w:divBdr>
        <w:top w:val="none" w:sz="0" w:space="0" w:color="auto"/>
        <w:left w:val="none" w:sz="0" w:space="0" w:color="auto"/>
        <w:bottom w:val="none" w:sz="0" w:space="0" w:color="auto"/>
        <w:right w:val="none" w:sz="0" w:space="0" w:color="auto"/>
      </w:divBdr>
    </w:div>
    <w:div w:id="1107577668">
      <w:bodyDiv w:val="1"/>
      <w:marLeft w:val="0"/>
      <w:marRight w:val="0"/>
      <w:marTop w:val="0"/>
      <w:marBottom w:val="0"/>
      <w:divBdr>
        <w:top w:val="none" w:sz="0" w:space="0" w:color="auto"/>
        <w:left w:val="none" w:sz="0" w:space="0" w:color="auto"/>
        <w:bottom w:val="none" w:sz="0" w:space="0" w:color="auto"/>
        <w:right w:val="none" w:sz="0" w:space="0" w:color="auto"/>
      </w:divBdr>
      <w:divsChild>
        <w:div w:id="1027490275">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7727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7CC33911F744539F8FDEDFC82535C4"/>
        <w:category>
          <w:name w:val="General"/>
          <w:gallery w:val="placeholder"/>
        </w:category>
        <w:types>
          <w:type w:val="bbPlcHdr"/>
        </w:types>
        <w:behaviors>
          <w:behavior w:val="content"/>
        </w:behaviors>
        <w:guid w:val="{7562BB7D-FF04-4BD9-BBB6-73CDC9755CA7}"/>
      </w:docPartPr>
      <w:docPartBody>
        <w:p w:rsidR="00913639" w:rsidRDefault="00000000">
          <w:pPr>
            <w:pStyle w:val="E67CC33911F744539F8FDEDFC82535C4"/>
          </w:pPr>
          <w:bookmarkStart w:id="0" w:name="_Toc318188228"/>
          <w:bookmarkStart w:id="1" w:name="_Toc318188328"/>
          <w:bookmarkStart w:id="2" w:name="_Toc318189313"/>
          <w:bookmarkStart w:id="3" w:name="_Toc316914651"/>
          <w:bookmarkStart w:id="4" w:name="_Toc316916021"/>
          <w:bookmarkStart w:id="5" w:name="_Toc316919854"/>
          <w:bookmarkStart w:id="6" w:name="_Toc318188229"/>
          <w:bookmarkStart w:id="7" w:name="_Toc318188329"/>
          <w:bookmarkStart w:id="8" w:name="_Toc318189314"/>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[Name]</w:t>
          </w:r>
        </w:p>
      </w:docPartBody>
    </w:docPart>
    <w:docPart>
      <w:docPartPr>
        <w:name w:val="63F39CF3B30641A997372426E9948191"/>
        <w:category>
          <w:name w:val="General"/>
          <w:gallery w:val="placeholder"/>
        </w:category>
        <w:types>
          <w:type w:val="bbPlcHdr"/>
        </w:types>
        <w:behaviors>
          <w:behavior w:val="content"/>
        </w:behaviors>
        <w:guid w:val="{85433CD9-742E-4558-A650-C20062870EAA}"/>
      </w:docPartPr>
      <w:docPartBody>
        <w:p w:rsidR="00913639" w:rsidRDefault="00000000">
          <w:pPr>
            <w:pStyle w:val="63F39CF3B30641A997372426E9948191"/>
          </w:pPr>
          <w:r>
            <w:t>[Course Title]</w:t>
          </w:r>
        </w:p>
      </w:docPartBody>
    </w:docPart>
    <w:docPart>
      <w:docPartPr>
        <w:name w:val="62B2A92AFD814C1881FF178FFFAA165F"/>
        <w:category>
          <w:name w:val="General"/>
          <w:gallery w:val="placeholder"/>
        </w:category>
        <w:types>
          <w:type w:val="bbPlcHdr"/>
        </w:types>
        <w:behaviors>
          <w:behavior w:val="content"/>
        </w:behaviors>
        <w:guid w:val="{9C3B40B3-3855-4C29-BBF4-23051E82F4F0}"/>
      </w:docPartPr>
      <w:docPartBody>
        <w:p w:rsidR="00913639" w:rsidRDefault="00000000">
          <w:pPr>
            <w:pStyle w:val="62B2A92AFD814C1881FF178FFFAA165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9804579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E8"/>
    <w:rsid w:val="00913639"/>
    <w:rsid w:val="00F127E8"/>
    <w:rsid w:val="00FA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kern w:val="0"/>
      <w:sz w:val="30"/>
      <w14:ligatures w14:val="none"/>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kern w:val="0"/>
      <w:sz w:val="30"/>
      <w14:ligatures w14:val="none"/>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kern w:val="0"/>
      <w14:ligatures w14:val="none"/>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kern w:val="0"/>
      <w:sz w:val="20"/>
      <w14:ligatures w14:val="none"/>
    </w:rPr>
  </w:style>
  <w:style w:type="paragraph" w:customStyle="1" w:styleId="E67CC33911F744539F8FDEDFC82535C4">
    <w:name w:val="E67CC33911F744539F8FDEDFC82535C4"/>
  </w:style>
  <w:style w:type="paragraph" w:customStyle="1" w:styleId="63F39CF3B30641A997372426E9948191">
    <w:name w:val="63F39CF3B30641A997372426E9948191"/>
  </w:style>
  <w:style w:type="paragraph" w:customStyle="1" w:styleId="62B2A92AFD814C1881FF178FFFAA165F">
    <w:name w:val="62B2A92AFD814C1881FF178FFFAA1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2023-11-18T00:00:00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StudentReport.dotx</Template>
  <TotalTime>298</TotalTime>
  <Pages>5</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Détection de Fraude par Carte de Crédit</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Détection de Fraude par Carte de Crédit</dc:title>
  <dc:subject>Master 1 en Data Science &amp; IA</dc:subject>
  <dc:creator>Mamadou Issa NDIAYE</dc:creator>
  <cp:keywords>Machine Learning</cp:keywords>
  <cp:lastModifiedBy>Mamadou Issa NDIAYE</cp:lastModifiedBy>
  <cp:revision>6</cp:revision>
  <dcterms:created xsi:type="dcterms:W3CDTF">2023-11-17T19:58:00Z</dcterms:created>
  <dcterms:modified xsi:type="dcterms:W3CDTF">2023-11-21T11:55:00Z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